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59" w:rsidRDefault="00F54559" w:rsidP="0050660D">
      <w:pPr>
        <w:spacing w:line="360" w:lineRule="exact"/>
        <w:rPr>
          <w:rFonts w:cs="Arial"/>
          <w:sz w:val="24"/>
          <w:u w:val="single"/>
          <w:lang w:val="ru-RU"/>
        </w:rPr>
      </w:pP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>Letter of recommendation</w:t>
      </w: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>Reference Letter</w:t>
      </w:r>
    </w:p>
    <w:p w:rsidR="00A11AA7" w:rsidRPr="00EF5731" w:rsidRDefault="00A11AA7" w:rsidP="00A11AA7">
      <w:pPr>
        <w:rPr>
          <w:rFonts w:cs="Arial"/>
          <w:sz w:val="24"/>
        </w:rPr>
      </w:pPr>
      <w:r>
        <w:rPr>
          <w:rFonts w:cs="Arial"/>
          <w:sz w:val="24"/>
        </w:rPr>
        <w:t>S</w:t>
      </w:r>
      <w:r w:rsidRPr="00EF5731">
        <w:rPr>
          <w:rFonts w:cs="Arial"/>
          <w:sz w:val="24"/>
        </w:rPr>
        <w:t>tudent</w:t>
      </w:r>
      <w:r>
        <w:rPr>
          <w:rFonts w:cs="Arial"/>
          <w:sz w:val="24"/>
        </w:rPr>
        <w:t xml:space="preserve"> software and data engineering </w:t>
      </w:r>
      <w:proofErr w:type="spellStart"/>
      <w:r>
        <w:rPr>
          <w:rFonts w:cs="Arial"/>
          <w:sz w:val="24"/>
        </w:rPr>
        <w:t>Singidunum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Universiti</w:t>
      </w:r>
      <w:proofErr w:type="spellEnd"/>
      <w:r w:rsidRPr="00EF5731">
        <w:rPr>
          <w:rFonts w:cs="Arial"/>
          <w:sz w:val="24"/>
        </w:rPr>
        <w:t xml:space="preserve"> </w:t>
      </w:r>
      <w:proofErr w:type="spellStart"/>
      <w:r w:rsidRPr="00EF5731">
        <w:rPr>
          <w:rFonts w:cs="Arial"/>
          <w:sz w:val="24"/>
        </w:rPr>
        <w:t>Pešik</w:t>
      </w:r>
      <w:proofErr w:type="spellEnd"/>
      <w:r w:rsidRPr="00EF5731">
        <w:rPr>
          <w:rFonts w:cs="Arial"/>
          <w:sz w:val="24"/>
        </w:rPr>
        <w:t xml:space="preserve"> </w:t>
      </w:r>
      <w:proofErr w:type="gramStart"/>
      <w:r w:rsidRPr="00EF5731">
        <w:rPr>
          <w:rFonts w:cs="Arial"/>
          <w:sz w:val="24"/>
        </w:rPr>
        <w:t>Lazar,</w:t>
      </w:r>
      <w:proofErr w:type="gramEnd"/>
      <w:r w:rsidRPr="00EF5731">
        <w:rPr>
          <w:rFonts w:cs="Arial"/>
          <w:sz w:val="24"/>
        </w:rPr>
        <w:t xml:space="preserve"> completed an industrial internship at </w:t>
      </w:r>
      <w:proofErr w:type="spellStart"/>
      <w:r w:rsidRPr="00EF5731">
        <w:rPr>
          <w:rFonts w:cs="Arial"/>
          <w:sz w:val="24"/>
        </w:rPr>
        <w:t>Yandex</w:t>
      </w:r>
      <w:proofErr w:type="spellEnd"/>
      <w:r w:rsidRPr="00EF5731">
        <w:rPr>
          <w:rFonts w:cs="Arial"/>
          <w:sz w:val="24"/>
        </w:rPr>
        <w:t xml:space="preserve"> Technologies Belgrade LLC in Serbia, in the IT department from December 2024 to March 2025.</w:t>
      </w:r>
    </w:p>
    <w:p w:rsidR="00A11AA7" w:rsidRPr="00EF5731" w:rsidRDefault="00A11AA7" w:rsidP="00A11AA7">
      <w:pPr>
        <w:rPr>
          <w:rFonts w:cs="Arial"/>
          <w:sz w:val="24"/>
        </w:rPr>
      </w:pP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 xml:space="preserve">During the internship, he worked in UNIX, Linux, Free BSD, </w:t>
      </w:r>
      <w:proofErr w:type="spellStart"/>
      <w:r w:rsidRPr="00EF5731">
        <w:rPr>
          <w:rFonts w:cs="Arial"/>
          <w:sz w:val="24"/>
        </w:rPr>
        <w:t>Pythonei</w:t>
      </w:r>
      <w:proofErr w:type="spellEnd"/>
      <w:r w:rsidRPr="00EF5731">
        <w:rPr>
          <w:rFonts w:cs="Arial"/>
          <w:sz w:val="24"/>
        </w:rPr>
        <w:t xml:space="preserve"> systems.</w:t>
      </w:r>
    </w:p>
    <w:p w:rsidR="00A11AA7" w:rsidRPr="00EF5731" w:rsidRDefault="00A11AA7" w:rsidP="00A11AA7">
      <w:pPr>
        <w:rPr>
          <w:rFonts w:cs="Arial"/>
          <w:sz w:val="24"/>
        </w:rPr>
      </w:pP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 xml:space="preserve">During the entire internship period, he showed interest in software development, mastered the </w:t>
      </w:r>
      <w:proofErr w:type="spellStart"/>
      <w:r w:rsidRPr="00EF5731">
        <w:rPr>
          <w:rFonts w:cs="Arial"/>
          <w:sz w:val="24"/>
        </w:rPr>
        <w:t>Readaymag</w:t>
      </w:r>
      <w:proofErr w:type="spellEnd"/>
      <w:r w:rsidRPr="00EF5731">
        <w:rPr>
          <w:rFonts w:cs="Arial"/>
          <w:sz w:val="24"/>
        </w:rPr>
        <w:t xml:space="preserve"> and Tilda Finland designers</w:t>
      </w:r>
    </w:p>
    <w:p w:rsidR="00A11AA7" w:rsidRPr="00EF5731" w:rsidRDefault="00A11AA7" w:rsidP="00A11AA7">
      <w:pPr>
        <w:rPr>
          <w:rFonts w:cs="Arial"/>
          <w:sz w:val="24"/>
        </w:rPr>
      </w:pP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>The company's reviewers highly appreciated the student's professionalism and curiosity. We recommend him for work in key companies in the IT sector.</w:t>
      </w:r>
    </w:p>
    <w:p w:rsidR="00A11AA7" w:rsidRPr="00EF5731" w:rsidRDefault="00A11AA7" w:rsidP="00A11AA7">
      <w:pPr>
        <w:rPr>
          <w:rFonts w:cs="Arial"/>
          <w:sz w:val="24"/>
        </w:rPr>
      </w:pPr>
    </w:p>
    <w:p w:rsidR="00A11AA7" w:rsidRDefault="00A11AA7" w:rsidP="00A11AA7">
      <w:pPr>
        <w:rPr>
          <w:rFonts w:cs="Arial"/>
          <w:sz w:val="24"/>
        </w:rPr>
      </w:pPr>
    </w:p>
    <w:p w:rsidR="00A11AA7" w:rsidRDefault="00A11AA7" w:rsidP="00A11AA7">
      <w:pPr>
        <w:rPr>
          <w:rFonts w:cs="Arial"/>
          <w:sz w:val="24"/>
        </w:rPr>
      </w:pPr>
    </w:p>
    <w:p w:rsidR="00A11AA7" w:rsidRDefault="00A11AA7" w:rsidP="00A11AA7">
      <w:pPr>
        <w:rPr>
          <w:rFonts w:cs="Arial"/>
          <w:sz w:val="24"/>
        </w:rPr>
      </w:pP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>Head of Internship:</w:t>
      </w:r>
    </w:p>
    <w:p w:rsidR="00A11AA7" w:rsidRPr="00EF5731" w:rsidRDefault="00A11AA7" w:rsidP="00A11AA7">
      <w:pPr>
        <w:rPr>
          <w:rFonts w:cs="Arial"/>
          <w:sz w:val="24"/>
        </w:rPr>
      </w:pPr>
      <w:r w:rsidRPr="00EF5731">
        <w:rPr>
          <w:rFonts w:cs="Arial"/>
          <w:sz w:val="24"/>
        </w:rPr>
        <w:t xml:space="preserve">IT Specialist </w:t>
      </w:r>
      <w:proofErr w:type="spellStart"/>
      <w:r w:rsidRPr="00EF5731">
        <w:rPr>
          <w:rFonts w:cs="Arial"/>
          <w:sz w:val="24"/>
        </w:rPr>
        <w:t>Egor</w:t>
      </w:r>
      <w:proofErr w:type="spellEnd"/>
      <w:r w:rsidRPr="00EF5731">
        <w:rPr>
          <w:rFonts w:cs="Arial"/>
          <w:sz w:val="24"/>
        </w:rPr>
        <w:t xml:space="preserve"> </w:t>
      </w:r>
      <w:proofErr w:type="spellStart"/>
      <w:r w:rsidRPr="00EF5731">
        <w:rPr>
          <w:rFonts w:cs="Arial"/>
          <w:sz w:val="24"/>
        </w:rPr>
        <w:t>Masharsky</w:t>
      </w:r>
      <w:bookmarkStart w:id="0" w:name="_GoBack"/>
      <w:bookmarkEnd w:id="0"/>
      <w:proofErr w:type="spellEnd"/>
    </w:p>
    <w:p w:rsidR="00A11AA7" w:rsidRDefault="00A11AA7" w:rsidP="00A11AA7">
      <w:pPr>
        <w:rPr>
          <w:rFonts w:cs="Arial"/>
          <w:sz w:val="24"/>
          <w:lang w:val="ru-RU"/>
        </w:rPr>
      </w:pPr>
      <w:proofErr w:type="spellStart"/>
      <w:r w:rsidRPr="00EF5731">
        <w:rPr>
          <w:rFonts w:cs="Arial"/>
          <w:sz w:val="24"/>
          <w:lang w:val="ru-RU"/>
        </w:rPr>
        <w:t>Tel</w:t>
      </w:r>
      <w:proofErr w:type="spellEnd"/>
      <w:r w:rsidRPr="00EF5731">
        <w:rPr>
          <w:rFonts w:cs="Arial"/>
          <w:sz w:val="24"/>
          <w:lang w:val="ru-RU"/>
        </w:rPr>
        <w:t>.: +7 (9</w:t>
      </w:r>
      <w:r w:rsidR="00A2711C">
        <w:rPr>
          <w:rFonts w:cs="Arial"/>
          <w:sz w:val="24"/>
          <w:lang w:val="ru-RU"/>
        </w:rPr>
        <w:t>21</w:t>
      </w:r>
      <w:r w:rsidRPr="00EF5731">
        <w:rPr>
          <w:rFonts w:cs="Arial"/>
          <w:sz w:val="24"/>
          <w:lang w:val="ru-RU"/>
        </w:rPr>
        <w:t xml:space="preserve">) </w:t>
      </w:r>
      <w:r w:rsidR="00A2711C">
        <w:rPr>
          <w:rFonts w:cs="Arial"/>
          <w:sz w:val="24"/>
          <w:lang w:val="ru-RU"/>
        </w:rPr>
        <w:t>769-09-77</w:t>
      </w:r>
    </w:p>
    <w:p w:rsidR="00A11AA7" w:rsidRDefault="00A11AA7" w:rsidP="00A11AA7">
      <w:pPr>
        <w:rPr>
          <w:rFonts w:cs="Arial"/>
          <w:sz w:val="24"/>
          <w:lang w:val="ru-RU"/>
        </w:rPr>
      </w:pPr>
    </w:p>
    <w:p w:rsidR="006E5319" w:rsidRPr="007E1847" w:rsidRDefault="006E5319" w:rsidP="00B170EB">
      <w:pPr>
        <w:spacing w:line="360" w:lineRule="exact"/>
        <w:ind w:firstLine="708"/>
        <w:rPr>
          <w:rFonts w:cs="Arial"/>
          <w:b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512FB8" w:rsidP="00512FB8">
      <w:pPr>
        <w:tabs>
          <w:tab w:val="left" w:pos="2805"/>
        </w:tabs>
        <w:rPr>
          <w:rFonts w:cs="Arial"/>
          <w:sz w:val="24"/>
          <w:lang w:val="ru-RU"/>
        </w:rPr>
      </w:pPr>
      <w:r>
        <w:rPr>
          <w:rFonts w:cs="Arial"/>
          <w:sz w:val="24"/>
          <w:lang w:val="ru-RU"/>
        </w:rPr>
        <w:tab/>
      </w: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A11AA7" w:rsidRDefault="00A11AA7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Default="00EF5731" w:rsidP="006E5319">
      <w:pPr>
        <w:rPr>
          <w:rFonts w:cs="Arial"/>
          <w:sz w:val="24"/>
          <w:lang w:val="ru-RU"/>
        </w:rPr>
      </w:pPr>
    </w:p>
    <w:p w:rsidR="00EF5731" w:rsidRPr="00D618FC" w:rsidRDefault="00EF5731" w:rsidP="006E5319">
      <w:pPr>
        <w:rPr>
          <w:rFonts w:cs="Arial"/>
          <w:sz w:val="24"/>
          <w:lang w:val="ru-RU"/>
        </w:rPr>
      </w:pPr>
    </w:p>
    <w:sectPr w:rsidR="00EF5731" w:rsidRPr="00D618FC" w:rsidSect="00CD0F8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26A" w:rsidRDefault="0000626A">
      <w:r>
        <w:separator/>
      </w:r>
    </w:p>
  </w:endnote>
  <w:endnote w:type="continuationSeparator" w:id="0">
    <w:p w:rsidR="0000626A" w:rsidRDefault="0000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75" w:rsidRPr="00327447" w:rsidRDefault="00807075" w:rsidP="00327447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75" w:rsidRDefault="00807075" w:rsidP="0058473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26A" w:rsidRDefault="0000626A">
      <w:r>
        <w:separator/>
      </w:r>
    </w:p>
  </w:footnote>
  <w:footnote w:type="continuationSeparator" w:id="0">
    <w:p w:rsidR="0000626A" w:rsidRDefault="00006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5A" w:rsidRDefault="00807075" w:rsidP="00C8095A">
    <w:pPr>
      <w:pStyle w:val="a3"/>
      <w:tabs>
        <w:tab w:val="clear" w:pos="4677"/>
        <w:tab w:val="clear" w:pos="9355"/>
        <w:tab w:val="right" w:pos="9498"/>
      </w:tabs>
      <w:rPr>
        <w:rStyle w:val="a7"/>
      </w:rPr>
    </w:pPr>
    <w:r>
      <w:rPr>
        <w:rStyle w:val="a7"/>
        <w:lang w:val="ru-RU"/>
      </w:rPr>
      <w:tab/>
    </w:r>
  </w:p>
  <w:p w:rsidR="00C8095A" w:rsidRPr="00430CCF" w:rsidRDefault="00C8095A" w:rsidP="00C8095A">
    <w:pPr>
      <w:pStyle w:val="a3"/>
      <w:tabs>
        <w:tab w:val="clear" w:pos="4677"/>
        <w:tab w:val="clear" w:pos="9355"/>
        <w:tab w:val="right" w:pos="9498"/>
      </w:tabs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075" w:rsidRPr="00A11AA7" w:rsidRDefault="00A11AA7">
    <w:pPr>
      <w:pStyle w:val="a3"/>
      <w:rPr>
        <w:noProof/>
        <w:lang w:val="ru-RU" w:eastAsia="ru-RU"/>
      </w:rPr>
    </w:pPr>
    <w:r>
      <w:rPr>
        <w:noProof/>
        <w:lang w:val="ru-RU" w:eastAsia="ru-RU"/>
      </w:rPr>
      <w:drawing>
        <wp:inline distT="0" distB="0" distL="0" distR="0" wp14:anchorId="6CA41E6E">
          <wp:extent cx="1579245" cy="646430"/>
          <wp:effectExtent l="0" t="0" r="1905" b="127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24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55"/>
    <w:rsid w:val="00000DD2"/>
    <w:rsid w:val="00003708"/>
    <w:rsid w:val="00004789"/>
    <w:rsid w:val="0000511A"/>
    <w:rsid w:val="000061A7"/>
    <w:rsid w:val="0000626A"/>
    <w:rsid w:val="000070DF"/>
    <w:rsid w:val="000072B4"/>
    <w:rsid w:val="000116AF"/>
    <w:rsid w:val="0001209F"/>
    <w:rsid w:val="0001296D"/>
    <w:rsid w:val="000132AB"/>
    <w:rsid w:val="00014376"/>
    <w:rsid w:val="00014714"/>
    <w:rsid w:val="00015AEA"/>
    <w:rsid w:val="00015D38"/>
    <w:rsid w:val="00017C6F"/>
    <w:rsid w:val="00020DA1"/>
    <w:rsid w:val="0002184A"/>
    <w:rsid w:val="00022329"/>
    <w:rsid w:val="00023EBD"/>
    <w:rsid w:val="00027176"/>
    <w:rsid w:val="00027F22"/>
    <w:rsid w:val="00030143"/>
    <w:rsid w:val="000317E8"/>
    <w:rsid w:val="00034275"/>
    <w:rsid w:val="00034938"/>
    <w:rsid w:val="00036F1F"/>
    <w:rsid w:val="00042FC7"/>
    <w:rsid w:val="000430B6"/>
    <w:rsid w:val="00043A7B"/>
    <w:rsid w:val="000453C3"/>
    <w:rsid w:val="000479C2"/>
    <w:rsid w:val="00047C05"/>
    <w:rsid w:val="00051169"/>
    <w:rsid w:val="00054002"/>
    <w:rsid w:val="00055D44"/>
    <w:rsid w:val="00057EB3"/>
    <w:rsid w:val="000607F7"/>
    <w:rsid w:val="000625B9"/>
    <w:rsid w:val="000637BA"/>
    <w:rsid w:val="00064386"/>
    <w:rsid w:val="00064C53"/>
    <w:rsid w:val="0006529F"/>
    <w:rsid w:val="000704CD"/>
    <w:rsid w:val="00070A47"/>
    <w:rsid w:val="00070AF7"/>
    <w:rsid w:val="00071451"/>
    <w:rsid w:val="00071C6F"/>
    <w:rsid w:val="000749F5"/>
    <w:rsid w:val="00074F4E"/>
    <w:rsid w:val="00075A13"/>
    <w:rsid w:val="00076964"/>
    <w:rsid w:val="00080EE7"/>
    <w:rsid w:val="00081063"/>
    <w:rsid w:val="00083640"/>
    <w:rsid w:val="000854DF"/>
    <w:rsid w:val="00085D2D"/>
    <w:rsid w:val="00085DFA"/>
    <w:rsid w:val="0009057B"/>
    <w:rsid w:val="00090F04"/>
    <w:rsid w:val="00095F7D"/>
    <w:rsid w:val="000973A8"/>
    <w:rsid w:val="00097EF2"/>
    <w:rsid w:val="00097F7B"/>
    <w:rsid w:val="000A1216"/>
    <w:rsid w:val="000A1C6B"/>
    <w:rsid w:val="000A327A"/>
    <w:rsid w:val="000A3C70"/>
    <w:rsid w:val="000A6B09"/>
    <w:rsid w:val="000B2190"/>
    <w:rsid w:val="000B390D"/>
    <w:rsid w:val="000B3E14"/>
    <w:rsid w:val="000B4191"/>
    <w:rsid w:val="000B7E7C"/>
    <w:rsid w:val="000C0881"/>
    <w:rsid w:val="000C1AF8"/>
    <w:rsid w:val="000C4211"/>
    <w:rsid w:val="000C4EA6"/>
    <w:rsid w:val="000C5570"/>
    <w:rsid w:val="000C5B53"/>
    <w:rsid w:val="000C5CB2"/>
    <w:rsid w:val="000C7D51"/>
    <w:rsid w:val="000D05B0"/>
    <w:rsid w:val="000D3362"/>
    <w:rsid w:val="000D3669"/>
    <w:rsid w:val="000D3879"/>
    <w:rsid w:val="000D3FAD"/>
    <w:rsid w:val="000D4BC7"/>
    <w:rsid w:val="000D50C5"/>
    <w:rsid w:val="000D7134"/>
    <w:rsid w:val="000D740C"/>
    <w:rsid w:val="000D7679"/>
    <w:rsid w:val="000D7D48"/>
    <w:rsid w:val="000E0D3A"/>
    <w:rsid w:val="000E0DD3"/>
    <w:rsid w:val="000E2D0C"/>
    <w:rsid w:val="000E5E5E"/>
    <w:rsid w:val="000F15FD"/>
    <w:rsid w:val="000F4380"/>
    <w:rsid w:val="000F5748"/>
    <w:rsid w:val="000F6327"/>
    <w:rsid w:val="000F6FCD"/>
    <w:rsid w:val="000F7EE9"/>
    <w:rsid w:val="00102462"/>
    <w:rsid w:val="0010417E"/>
    <w:rsid w:val="00104754"/>
    <w:rsid w:val="00105E54"/>
    <w:rsid w:val="00111459"/>
    <w:rsid w:val="00112AEF"/>
    <w:rsid w:val="001213E3"/>
    <w:rsid w:val="00121C17"/>
    <w:rsid w:val="00123BC6"/>
    <w:rsid w:val="0012511F"/>
    <w:rsid w:val="00125782"/>
    <w:rsid w:val="00125FB8"/>
    <w:rsid w:val="001260B8"/>
    <w:rsid w:val="00126313"/>
    <w:rsid w:val="001274AD"/>
    <w:rsid w:val="00132664"/>
    <w:rsid w:val="001336D1"/>
    <w:rsid w:val="001348BD"/>
    <w:rsid w:val="001349C6"/>
    <w:rsid w:val="001352B2"/>
    <w:rsid w:val="00137DCA"/>
    <w:rsid w:val="0014266E"/>
    <w:rsid w:val="001428F1"/>
    <w:rsid w:val="00144847"/>
    <w:rsid w:val="00145ED1"/>
    <w:rsid w:val="00151EE8"/>
    <w:rsid w:val="0015341A"/>
    <w:rsid w:val="00154AB7"/>
    <w:rsid w:val="001560E3"/>
    <w:rsid w:val="0015658E"/>
    <w:rsid w:val="00160892"/>
    <w:rsid w:val="00164228"/>
    <w:rsid w:val="00164767"/>
    <w:rsid w:val="00167051"/>
    <w:rsid w:val="00167253"/>
    <w:rsid w:val="00170B4A"/>
    <w:rsid w:val="00173976"/>
    <w:rsid w:val="00174081"/>
    <w:rsid w:val="00176FC0"/>
    <w:rsid w:val="001778EA"/>
    <w:rsid w:val="001818C9"/>
    <w:rsid w:val="00181CF6"/>
    <w:rsid w:val="001827C0"/>
    <w:rsid w:val="001859CC"/>
    <w:rsid w:val="001870FF"/>
    <w:rsid w:val="0018739A"/>
    <w:rsid w:val="00187D8D"/>
    <w:rsid w:val="00191914"/>
    <w:rsid w:val="0019261A"/>
    <w:rsid w:val="001949A7"/>
    <w:rsid w:val="00196B3F"/>
    <w:rsid w:val="00197D73"/>
    <w:rsid w:val="001A52B8"/>
    <w:rsid w:val="001A5C08"/>
    <w:rsid w:val="001A744F"/>
    <w:rsid w:val="001B1DF6"/>
    <w:rsid w:val="001B318F"/>
    <w:rsid w:val="001B4516"/>
    <w:rsid w:val="001B4565"/>
    <w:rsid w:val="001B51E1"/>
    <w:rsid w:val="001B70BD"/>
    <w:rsid w:val="001B7F59"/>
    <w:rsid w:val="001C52B0"/>
    <w:rsid w:val="001C789A"/>
    <w:rsid w:val="001D0417"/>
    <w:rsid w:val="001D232B"/>
    <w:rsid w:val="001D43E4"/>
    <w:rsid w:val="001D50CF"/>
    <w:rsid w:val="001F0A64"/>
    <w:rsid w:val="001F15CC"/>
    <w:rsid w:val="001F1F56"/>
    <w:rsid w:val="001F512A"/>
    <w:rsid w:val="001F5F00"/>
    <w:rsid w:val="001F6BEB"/>
    <w:rsid w:val="001F6C69"/>
    <w:rsid w:val="001F70CD"/>
    <w:rsid w:val="001F79BE"/>
    <w:rsid w:val="00201F20"/>
    <w:rsid w:val="002022BF"/>
    <w:rsid w:val="00202A76"/>
    <w:rsid w:val="00203151"/>
    <w:rsid w:val="00204BFB"/>
    <w:rsid w:val="00207917"/>
    <w:rsid w:val="00210E80"/>
    <w:rsid w:val="00211D99"/>
    <w:rsid w:val="002155D5"/>
    <w:rsid w:val="00215B58"/>
    <w:rsid w:val="00217F84"/>
    <w:rsid w:val="00225127"/>
    <w:rsid w:val="00226CE8"/>
    <w:rsid w:val="00231FC4"/>
    <w:rsid w:val="00233F46"/>
    <w:rsid w:val="002365E9"/>
    <w:rsid w:val="00236E81"/>
    <w:rsid w:val="0024064A"/>
    <w:rsid w:val="00240ABA"/>
    <w:rsid w:val="00245E21"/>
    <w:rsid w:val="00252B2C"/>
    <w:rsid w:val="002549B1"/>
    <w:rsid w:val="0025652D"/>
    <w:rsid w:val="00256C7B"/>
    <w:rsid w:val="00261799"/>
    <w:rsid w:val="00262C6A"/>
    <w:rsid w:val="002638FD"/>
    <w:rsid w:val="00263D39"/>
    <w:rsid w:val="00264CFE"/>
    <w:rsid w:val="00270C44"/>
    <w:rsid w:val="00270CA1"/>
    <w:rsid w:val="002721E6"/>
    <w:rsid w:val="00273525"/>
    <w:rsid w:val="0027363C"/>
    <w:rsid w:val="00275B31"/>
    <w:rsid w:val="00275D3F"/>
    <w:rsid w:val="00276E0D"/>
    <w:rsid w:val="00280D94"/>
    <w:rsid w:val="00282883"/>
    <w:rsid w:val="00291F73"/>
    <w:rsid w:val="0029216D"/>
    <w:rsid w:val="00293040"/>
    <w:rsid w:val="00295274"/>
    <w:rsid w:val="00296584"/>
    <w:rsid w:val="00296DFC"/>
    <w:rsid w:val="002A004D"/>
    <w:rsid w:val="002A1C40"/>
    <w:rsid w:val="002A225D"/>
    <w:rsid w:val="002A33A4"/>
    <w:rsid w:val="002A48E8"/>
    <w:rsid w:val="002A5367"/>
    <w:rsid w:val="002A5D90"/>
    <w:rsid w:val="002B1083"/>
    <w:rsid w:val="002B3B01"/>
    <w:rsid w:val="002B53F8"/>
    <w:rsid w:val="002B5826"/>
    <w:rsid w:val="002B5FCF"/>
    <w:rsid w:val="002B6443"/>
    <w:rsid w:val="002B7CEB"/>
    <w:rsid w:val="002C0C64"/>
    <w:rsid w:val="002C24A1"/>
    <w:rsid w:val="002C2CCB"/>
    <w:rsid w:val="002C36F4"/>
    <w:rsid w:val="002C5310"/>
    <w:rsid w:val="002C6747"/>
    <w:rsid w:val="002D2176"/>
    <w:rsid w:val="002D3C54"/>
    <w:rsid w:val="002D42B1"/>
    <w:rsid w:val="002D4A73"/>
    <w:rsid w:val="002D5042"/>
    <w:rsid w:val="002D5C1E"/>
    <w:rsid w:val="002D6595"/>
    <w:rsid w:val="002D746C"/>
    <w:rsid w:val="002D79F4"/>
    <w:rsid w:val="002D7BE5"/>
    <w:rsid w:val="002E18C1"/>
    <w:rsid w:val="002E4517"/>
    <w:rsid w:val="002E4FC6"/>
    <w:rsid w:val="002F303B"/>
    <w:rsid w:val="002F317E"/>
    <w:rsid w:val="002F49BD"/>
    <w:rsid w:val="00300784"/>
    <w:rsid w:val="00305CA0"/>
    <w:rsid w:val="00306B33"/>
    <w:rsid w:val="00310424"/>
    <w:rsid w:val="003117E1"/>
    <w:rsid w:val="00312D4C"/>
    <w:rsid w:val="00315FA8"/>
    <w:rsid w:val="003163A7"/>
    <w:rsid w:val="00316A11"/>
    <w:rsid w:val="003172DD"/>
    <w:rsid w:val="00321501"/>
    <w:rsid w:val="00324ACD"/>
    <w:rsid w:val="00325A96"/>
    <w:rsid w:val="00326459"/>
    <w:rsid w:val="00327447"/>
    <w:rsid w:val="00331EF4"/>
    <w:rsid w:val="00333233"/>
    <w:rsid w:val="003409A1"/>
    <w:rsid w:val="00340E25"/>
    <w:rsid w:val="00341496"/>
    <w:rsid w:val="00342392"/>
    <w:rsid w:val="003435F9"/>
    <w:rsid w:val="003478E6"/>
    <w:rsid w:val="00350391"/>
    <w:rsid w:val="00351DC6"/>
    <w:rsid w:val="0035251D"/>
    <w:rsid w:val="00352DCC"/>
    <w:rsid w:val="003531E3"/>
    <w:rsid w:val="003542BE"/>
    <w:rsid w:val="0035437A"/>
    <w:rsid w:val="00354834"/>
    <w:rsid w:val="0035490D"/>
    <w:rsid w:val="0035515B"/>
    <w:rsid w:val="00356442"/>
    <w:rsid w:val="003565BA"/>
    <w:rsid w:val="00362274"/>
    <w:rsid w:val="003735A9"/>
    <w:rsid w:val="00375D74"/>
    <w:rsid w:val="003764D0"/>
    <w:rsid w:val="0037727B"/>
    <w:rsid w:val="00377D6E"/>
    <w:rsid w:val="00380AB3"/>
    <w:rsid w:val="00382295"/>
    <w:rsid w:val="003865E3"/>
    <w:rsid w:val="0038743A"/>
    <w:rsid w:val="00394D4D"/>
    <w:rsid w:val="00394F9E"/>
    <w:rsid w:val="00395149"/>
    <w:rsid w:val="00395698"/>
    <w:rsid w:val="003A4C63"/>
    <w:rsid w:val="003A4E53"/>
    <w:rsid w:val="003A5453"/>
    <w:rsid w:val="003B085E"/>
    <w:rsid w:val="003B0B06"/>
    <w:rsid w:val="003B0FD9"/>
    <w:rsid w:val="003B3F1D"/>
    <w:rsid w:val="003B424B"/>
    <w:rsid w:val="003B51CD"/>
    <w:rsid w:val="003C0030"/>
    <w:rsid w:val="003C3DEC"/>
    <w:rsid w:val="003C4EE5"/>
    <w:rsid w:val="003C663F"/>
    <w:rsid w:val="003D18F2"/>
    <w:rsid w:val="003D356A"/>
    <w:rsid w:val="003D45A3"/>
    <w:rsid w:val="003D45DF"/>
    <w:rsid w:val="003D4855"/>
    <w:rsid w:val="003D58CB"/>
    <w:rsid w:val="003D59D4"/>
    <w:rsid w:val="003D6265"/>
    <w:rsid w:val="003D746F"/>
    <w:rsid w:val="003E06BC"/>
    <w:rsid w:val="003E1343"/>
    <w:rsid w:val="003E292E"/>
    <w:rsid w:val="003E434D"/>
    <w:rsid w:val="003E64B7"/>
    <w:rsid w:val="003F0081"/>
    <w:rsid w:val="003F4C17"/>
    <w:rsid w:val="003F71B5"/>
    <w:rsid w:val="00400649"/>
    <w:rsid w:val="00400B1E"/>
    <w:rsid w:val="0040319C"/>
    <w:rsid w:val="0040503C"/>
    <w:rsid w:val="00412621"/>
    <w:rsid w:val="004134A0"/>
    <w:rsid w:val="00414CB0"/>
    <w:rsid w:val="00416F4C"/>
    <w:rsid w:val="004174A3"/>
    <w:rsid w:val="00422556"/>
    <w:rsid w:val="00423FA4"/>
    <w:rsid w:val="0042426E"/>
    <w:rsid w:val="00424AA0"/>
    <w:rsid w:val="0042542F"/>
    <w:rsid w:val="004269B4"/>
    <w:rsid w:val="004308AF"/>
    <w:rsid w:val="00430CCF"/>
    <w:rsid w:val="004360AB"/>
    <w:rsid w:val="004379F7"/>
    <w:rsid w:val="0044146C"/>
    <w:rsid w:val="00442525"/>
    <w:rsid w:val="00442C76"/>
    <w:rsid w:val="004442BF"/>
    <w:rsid w:val="00456018"/>
    <w:rsid w:val="004577AA"/>
    <w:rsid w:val="00463954"/>
    <w:rsid w:val="00466930"/>
    <w:rsid w:val="00466C3D"/>
    <w:rsid w:val="004670C6"/>
    <w:rsid w:val="00467129"/>
    <w:rsid w:val="0046721C"/>
    <w:rsid w:val="00467972"/>
    <w:rsid w:val="00467C23"/>
    <w:rsid w:val="00471AD5"/>
    <w:rsid w:val="00472DF7"/>
    <w:rsid w:val="00474C6C"/>
    <w:rsid w:val="00480ABC"/>
    <w:rsid w:val="00480EAC"/>
    <w:rsid w:val="004810C2"/>
    <w:rsid w:val="0048110D"/>
    <w:rsid w:val="0048318E"/>
    <w:rsid w:val="00487B09"/>
    <w:rsid w:val="00490107"/>
    <w:rsid w:val="00490955"/>
    <w:rsid w:val="0049444B"/>
    <w:rsid w:val="00496495"/>
    <w:rsid w:val="00497AB9"/>
    <w:rsid w:val="004A07D7"/>
    <w:rsid w:val="004A0C85"/>
    <w:rsid w:val="004A0EA6"/>
    <w:rsid w:val="004A53DC"/>
    <w:rsid w:val="004A55DE"/>
    <w:rsid w:val="004B15B3"/>
    <w:rsid w:val="004B1AD6"/>
    <w:rsid w:val="004B210E"/>
    <w:rsid w:val="004B3C69"/>
    <w:rsid w:val="004B4706"/>
    <w:rsid w:val="004B549D"/>
    <w:rsid w:val="004B58A9"/>
    <w:rsid w:val="004B6E13"/>
    <w:rsid w:val="004B6EAB"/>
    <w:rsid w:val="004B7844"/>
    <w:rsid w:val="004C00EA"/>
    <w:rsid w:val="004D4B47"/>
    <w:rsid w:val="004D689F"/>
    <w:rsid w:val="004E1361"/>
    <w:rsid w:val="004E3B5F"/>
    <w:rsid w:val="004E5E78"/>
    <w:rsid w:val="004E637A"/>
    <w:rsid w:val="004E686B"/>
    <w:rsid w:val="004E6D18"/>
    <w:rsid w:val="004F157B"/>
    <w:rsid w:val="004F3AAC"/>
    <w:rsid w:val="0050055A"/>
    <w:rsid w:val="005010C6"/>
    <w:rsid w:val="00503101"/>
    <w:rsid w:val="00504EF3"/>
    <w:rsid w:val="005063EB"/>
    <w:rsid w:val="0050660D"/>
    <w:rsid w:val="00510489"/>
    <w:rsid w:val="005110F4"/>
    <w:rsid w:val="00511681"/>
    <w:rsid w:val="00512FB8"/>
    <w:rsid w:val="0051408E"/>
    <w:rsid w:val="005143E6"/>
    <w:rsid w:val="00515E63"/>
    <w:rsid w:val="00520595"/>
    <w:rsid w:val="00520EFA"/>
    <w:rsid w:val="00520F50"/>
    <w:rsid w:val="005231E8"/>
    <w:rsid w:val="0052691D"/>
    <w:rsid w:val="00526B2E"/>
    <w:rsid w:val="0053045E"/>
    <w:rsid w:val="00531360"/>
    <w:rsid w:val="005337E5"/>
    <w:rsid w:val="00535069"/>
    <w:rsid w:val="00535F0F"/>
    <w:rsid w:val="005365A8"/>
    <w:rsid w:val="00536A56"/>
    <w:rsid w:val="00540A16"/>
    <w:rsid w:val="0054364C"/>
    <w:rsid w:val="00544115"/>
    <w:rsid w:val="00546C80"/>
    <w:rsid w:val="00546F51"/>
    <w:rsid w:val="005523F1"/>
    <w:rsid w:val="00552DAB"/>
    <w:rsid w:val="0055380D"/>
    <w:rsid w:val="00553EC5"/>
    <w:rsid w:val="00554B00"/>
    <w:rsid w:val="00556E0F"/>
    <w:rsid w:val="00557462"/>
    <w:rsid w:val="00561404"/>
    <w:rsid w:val="0057169F"/>
    <w:rsid w:val="00574431"/>
    <w:rsid w:val="00575E5F"/>
    <w:rsid w:val="00576D49"/>
    <w:rsid w:val="00580506"/>
    <w:rsid w:val="005822DA"/>
    <w:rsid w:val="00582DF3"/>
    <w:rsid w:val="00583C46"/>
    <w:rsid w:val="0058473D"/>
    <w:rsid w:val="00585FFE"/>
    <w:rsid w:val="00586C01"/>
    <w:rsid w:val="00587618"/>
    <w:rsid w:val="00590B88"/>
    <w:rsid w:val="00593AAA"/>
    <w:rsid w:val="005966BB"/>
    <w:rsid w:val="00597144"/>
    <w:rsid w:val="005A17B0"/>
    <w:rsid w:val="005A4FD6"/>
    <w:rsid w:val="005A786C"/>
    <w:rsid w:val="005A7C74"/>
    <w:rsid w:val="005B12F9"/>
    <w:rsid w:val="005B2C4C"/>
    <w:rsid w:val="005B4FB8"/>
    <w:rsid w:val="005B6382"/>
    <w:rsid w:val="005B643E"/>
    <w:rsid w:val="005B7554"/>
    <w:rsid w:val="005C01AF"/>
    <w:rsid w:val="005C3A52"/>
    <w:rsid w:val="005C40FC"/>
    <w:rsid w:val="005C420F"/>
    <w:rsid w:val="005C5E17"/>
    <w:rsid w:val="005C6365"/>
    <w:rsid w:val="005C6986"/>
    <w:rsid w:val="005C6B5E"/>
    <w:rsid w:val="005C79C0"/>
    <w:rsid w:val="005C7E45"/>
    <w:rsid w:val="005D159D"/>
    <w:rsid w:val="005D3E21"/>
    <w:rsid w:val="005E10FF"/>
    <w:rsid w:val="005E1257"/>
    <w:rsid w:val="005E40C1"/>
    <w:rsid w:val="005E49D1"/>
    <w:rsid w:val="005E57ED"/>
    <w:rsid w:val="005E6D0F"/>
    <w:rsid w:val="005F03CD"/>
    <w:rsid w:val="005F13D7"/>
    <w:rsid w:val="005F1795"/>
    <w:rsid w:val="005F1FB8"/>
    <w:rsid w:val="005F45E7"/>
    <w:rsid w:val="005F771F"/>
    <w:rsid w:val="005F797D"/>
    <w:rsid w:val="0060040F"/>
    <w:rsid w:val="00600EB7"/>
    <w:rsid w:val="006015AD"/>
    <w:rsid w:val="00601820"/>
    <w:rsid w:val="00602EEA"/>
    <w:rsid w:val="006034AB"/>
    <w:rsid w:val="00603977"/>
    <w:rsid w:val="00603C11"/>
    <w:rsid w:val="006114AC"/>
    <w:rsid w:val="00613D08"/>
    <w:rsid w:val="00613FAC"/>
    <w:rsid w:val="00614568"/>
    <w:rsid w:val="00616F58"/>
    <w:rsid w:val="00616F7F"/>
    <w:rsid w:val="00617417"/>
    <w:rsid w:val="00624106"/>
    <w:rsid w:val="006248B0"/>
    <w:rsid w:val="00624B97"/>
    <w:rsid w:val="00624C39"/>
    <w:rsid w:val="0063296B"/>
    <w:rsid w:val="006337E4"/>
    <w:rsid w:val="00635C0E"/>
    <w:rsid w:val="00636D7B"/>
    <w:rsid w:val="006376B7"/>
    <w:rsid w:val="00637CB6"/>
    <w:rsid w:val="00640871"/>
    <w:rsid w:val="006432F3"/>
    <w:rsid w:val="006444AE"/>
    <w:rsid w:val="00645F9A"/>
    <w:rsid w:val="006475A9"/>
    <w:rsid w:val="006478BB"/>
    <w:rsid w:val="0065080D"/>
    <w:rsid w:val="00650DE0"/>
    <w:rsid w:val="00651168"/>
    <w:rsid w:val="0065386F"/>
    <w:rsid w:val="00655290"/>
    <w:rsid w:val="0065577D"/>
    <w:rsid w:val="00657812"/>
    <w:rsid w:val="00662B4C"/>
    <w:rsid w:val="00663214"/>
    <w:rsid w:val="00664B30"/>
    <w:rsid w:val="00664C2F"/>
    <w:rsid w:val="006651AF"/>
    <w:rsid w:val="00666637"/>
    <w:rsid w:val="0066701D"/>
    <w:rsid w:val="00667A5A"/>
    <w:rsid w:val="006700C6"/>
    <w:rsid w:val="006702F6"/>
    <w:rsid w:val="00671537"/>
    <w:rsid w:val="006723BE"/>
    <w:rsid w:val="00672A0C"/>
    <w:rsid w:val="006735EF"/>
    <w:rsid w:val="00675A1E"/>
    <w:rsid w:val="006766CA"/>
    <w:rsid w:val="00677FB3"/>
    <w:rsid w:val="00681CD3"/>
    <w:rsid w:val="00683564"/>
    <w:rsid w:val="00690131"/>
    <w:rsid w:val="006928D4"/>
    <w:rsid w:val="00694CD9"/>
    <w:rsid w:val="00695D71"/>
    <w:rsid w:val="006A04E4"/>
    <w:rsid w:val="006A1B8E"/>
    <w:rsid w:val="006A3EBF"/>
    <w:rsid w:val="006A3EEE"/>
    <w:rsid w:val="006A4230"/>
    <w:rsid w:val="006A48C8"/>
    <w:rsid w:val="006A65FF"/>
    <w:rsid w:val="006A6850"/>
    <w:rsid w:val="006A7072"/>
    <w:rsid w:val="006B0090"/>
    <w:rsid w:val="006B10CE"/>
    <w:rsid w:val="006B3989"/>
    <w:rsid w:val="006B43D4"/>
    <w:rsid w:val="006B5F38"/>
    <w:rsid w:val="006C169C"/>
    <w:rsid w:val="006C2ABF"/>
    <w:rsid w:val="006C569C"/>
    <w:rsid w:val="006E1D64"/>
    <w:rsid w:val="006E2990"/>
    <w:rsid w:val="006E31CF"/>
    <w:rsid w:val="006E3B12"/>
    <w:rsid w:val="006E5319"/>
    <w:rsid w:val="006E6445"/>
    <w:rsid w:val="006F0311"/>
    <w:rsid w:val="006F47EC"/>
    <w:rsid w:val="00700F92"/>
    <w:rsid w:val="00701536"/>
    <w:rsid w:val="007026B1"/>
    <w:rsid w:val="00703F9D"/>
    <w:rsid w:val="007052D0"/>
    <w:rsid w:val="00705FDF"/>
    <w:rsid w:val="007079C7"/>
    <w:rsid w:val="00710B58"/>
    <w:rsid w:val="00710D1A"/>
    <w:rsid w:val="00717A07"/>
    <w:rsid w:val="00717F0C"/>
    <w:rsid w:val="00720C80"/>
    <w:rsid w:val="007210AF"/>
    <w:rsid w:val="007226AA"/>
    <w:rsid w:val="00722E71"/>
    <w:rsid w:val="00724401"/>
    <w:rsid w:val="0072470B"/>
    <w:rsid w:val="00725E57"/>
    <w:rsid w:val="00730044"/>
    <w:rsid w:val="00730BF3"/>
    <w:rsid w:val="00732CA5"/>
    <w:rsid w:val="00733348"/>
    <w:rsid w:val="0073381E"/>
    <w:rsid w:val="00734D61"/>
    <w:rsid w:val="00736603"/>
    <w:rsid w:val="0074072A"/>
    <w:rsid w:val="0074178A"/>
    <w:rsid w:val="00746830"/>
    <w:rsid w:val="00746E2F"/>
    <w:rsid w:val="007470D4"/>
    <w:rsid w:val="00747354"/>
    <w:rsid w:val="00750C33"/>
    <w:rsid w:val="00751E8E"/>
    <w:rsid w:val="007535AF"/>
    <w:rsid w:val="00755997"/>
    <w:rsid w:val="00756520"/>
    <w:rsid w:val="007571DF"/>
    <w:rsid w:val="0075724A"/>
    <w:rsid w:val="0075789D"/>
    <w:rsid w:val="00757A71"/>
    <w:rsid w:val="00760D87"/>
    <w:rsid w:val="00761B7B"/>
    <w:rsid w:val="00765A8D"/>
    <w:rsid w:val="00767582"/>
    <w:rsid w:val="00770237"/>
    <w:rsid w:val="00771A33"/>
    <w:rsid w:val="00771DDF"/>
    <w:rsid w:val="007730A3"/>
    <w:rsid w:val="007731B7"/>
    <w:rsid w:val="00773828"/>
    <w:rsid w:val="0077604D"/>
    <w:rsid w:val="0078066B"/>
    <w:rsid w:val="00781788"/>
    <w:rsid w:val="007827CF"/>
    <w:rsid w:val="007858CD"/>
    <w:rsid w:val="00791560"/>
    <w:rsid w:val="00791B71"/>
    <w:rsid w:val="00792128"/>
    <w:rsid w:val="00792248"/>
    <w:rsid w:val="007958AA"/>
    <w:rsid w:val="00796B08"/>
    <w:rsid w:val="00797B7D"/>
    <w:rsid w:val="007A07EB"/>
    <w:rsid w:val="007A2F91"/>
    <w:rsid w:val="007A382E"/>
    <w:rsid w:val="007A4905"/>
    <w:rsid w:val="007A4DFC"/>
    <w:rsid w:val="007B0060"/>
    <w:rsid w:val="007B2674"/>
    <w:rsid w:val="007B2A5E"/>
    <w:rsid w:val="007B2C73"/>
    <w:rsid w:val="007B37C4"/>
    <w:rsid w:val="007B3C0E"/>
    <w:rsid w:val="007B409C"/>
    <w:rsid w:val="007C5460"/>
    <w:rsid w:val="007C7450"/>
    <w:rsid w:val="007D0690"/>
    <w:rsid w:val="007D1985"/>
    <w:rsid w:val="007D2B24"/>
    <w:rsid w:val="007D2F31"/>
    <w:rsid w:val="007D3445"/>
    <w:rsid w:val="007D427E"/>
    <w:rsid w:val="007D4921"/>
    <w:rsid w:val="007D4EA1"/>
    <w:rsid w:val="007D5EE9"/>
    <w:rsid w:val="007D5FA6"/>
    <w:rsid w:val="007D67A4"/>
    <w:rsid w:val="007E0A5D"/>
    <w:rsid w:val="007E1847"/>
    <w:rsid w:val="007E268A"/>
    <w:rsid w:val="007E3330"/>
    <w:rsid w:val="007E33F1"/>
    <w:rsid w:val="007E36C3"/>
    <w:rsid w:val="007F0066"/>
    <w:rsid w:val="007F081B"/>
    <w:rsid w:val="007F2B87"/>
    <w:rsid w:val="007F75CA"/>
    <w:rsid w:val="00801A19"/>
    <w:rsid w:val="00802F08"/>
    <w:rsid w:val="00807075"/>
    <w:rsid w:val="0081011A"/>
    <w:rsid w:val="00810AF6"/>
    <w:rsid w:val="00811DDB"/>
    <w:rsid w:val="008132E9"/>
    <w:rsid w:val="00814805"/>
    <w:rsid w:val="0081507E"/>
    <w:rsid w:val="0081563E"/>
    <w:rsid w:val="00825C7F"/>
    <w:rsid w:val="00830C9D"/>
    <w:rsid w:val="00832CE8"/>
    <w:rsid w:val="0083315E"/>
    <w:rsid w:val="00834EA6"/>
    <w:rsid w:val="00835C33"/>
    <w:rsid w:val="00837881"/>
    <w:rsid w:val="008430DA"/>
    <w:rsid w:val="008440E7"/>
    <w:rsid w:val="00845620"/>
    <w:rsid w:val="00845F37"/>
    <w:rsid w:val="00846265"/>
    <w:rsid w:val="0084628D"/>
    <w:rsid w:val="00846EF3"/>
    <w:rsid w:val="00852A6C"/>
    <w:rsid w:val="00854C01"/>
    <w:rsid w:val="00862436"/>
    <w:rsid w:val="00862681"/>
    <w:rsid w:val="00863296"/>
    <w:rsid w:val="0086357A"/>
    <w:rsid w:val="00872823"/>
    <w:rsid w:val="00873C57"/>
    <w:rsid w:val="00875341"/>
    <w:rsid w:val="00877184"/>
    <w:rsid w:val="00877964"/>
    <w:rsid w:val="00880287"/>
    <w:rsid w:val="00880D95"/>
    <w:rsid w:val="008814D2"/>
    <w:rsid w:val="00881917"/>
    <w:rsid w:val="008826E2"/>
    <w:rsid w:val="00882EED"/>
    <w:rsid w:val="00883D2E"/>
    <w:rsid w:val="008843FF"/>
    <w:rsid w:val="00884F29"/>
    <w:rsid w:val="00885DEE"/>
    <w:rsid w:val="00886D2E"/>
    <w:rsid w:val="00887BA3"/>
    <w:rsid w:val="00887CBD"/>
    <w:rsid w:val="00887EB9"/>
    <w:rsid w:val="008915FA"/>
    <w:rsid w:val="008A0E45"/>
    <w:rsid w:val="008A0E63"/>
    <w:rsid w:val="008A1E8B"/>
    <w:rsid w:val="008A2246"/>
    <w:rsid w:val="008A2439"/>
    <w:rsid w:val="008A5C05"/>
    <w:rsid w:val="008B01DF"/>
    <w:rsid w:val="008B095F"/>
    <w:rsid w:val="008B3982"/>
    <w:rsid w:val="008B4CFC"/>
    <w:rsid w:val="008B6F2C"/>
    <w:rsid w:val="008B7453"/>
    <w:rsid w:val="008C23A4"/>
    <w:rsid w:val="008C2E39"/>
    <w:rsid w:val="008C4E80"/>
    <w:rsid w:val="008C7565"/>
    <w:rsid w:val="008D2E96"/>
    <w:rsid w:val="008D6B09"/>
    <w:rsid w:val="008D7185"/>
    <w:rsid w:val="008E0031"/>
    <w:rsid w:val="008E15E1"/>
    <w:rsid w:val="008E3017"/>
    <w:rsid w:val="008E332E"/>
    <w:rsid w:val="008E530F"/>
    <w:rsid w:val="008E767A"/>
    <w:rsid w:val="008E78CA"/>
    <w:rsid w:val="008F0855"/>
    <w:rsid w:val="008F0B79"/>
    <w:rsid w:val="008F20B5"/>
    <w:rsid w:val="008F2FAD"/>
    <w:rsid w:val="008F45ED"/>
    <w:rsid w:val="008F5679"/>
    <w:rsid w:val="008F67C8"/>
    <w:rsid w:val="008F7BD8"/>
    <w:rsid w:val="0090036F"/>
    <w:rsid w:val="00900998"/>
    <w:rsid w:val="00900B31"/>
    <w:rsid w:val="00900C70"/>
    <w:rsid w:val="00900DC5"/>
    <w:rsid w:val="00902C38"/>
    <w:rsid w:val="009056DC"/>
    <w:rsid w:val="00910D8A"/>
    <w:rsid w:val="009126F8"/>
    <w:rsid w:val="009137BC"/>
    <w:rsid w:val="009156CA"/>
    <w:rsid w:val="00916C4E"/>
    <w:rsid w:val="009172ED"/>
    <w:rsid w:val="00921F05"/>
    <w:rsid w:val="009226CF"/>
    <w:rsid w:val="009276DB"/>
    <w:rsid w:val="00930A48"/>
    <w:rsid w:val="00931057"/>
    <w:rsid w:val="00931BA1"/>
    <w:rsid w:val="009452A3"/>
    <w:rsid w:val="0094616A"/>
    <w:rsid w:val="00953282"/>
    <w:rsid w:val="00953B58"/>
    <w:rsid w:val="00955EC8"/>
    <w:rsid w:val="0095794E"/>
    <w:rsid w:val="009616E0"/>
    <w:rsid w:val="009625C6"/>
    <w:rsid w:val="0096435B"/>
    <w:rsid w:val="00965CA2"/>
    <w:rsid w:val="009705AC"/>
    <w:rsid w:val="0097108A"/>
    <w:rsid w:val="00971E47"/>
    <w:rsid w:val="009747A2"/>
    <w:rsid w:val="00975032"/>
    <w:rsid w:val="009776DA"/>
    <w:rsid w:val="00977F25"/>
    <w:rsid w:val="0098242B"/>
    <w:rsid w:val="00985520"/>
    <w:rsid w:val="009859AD"/>
    <w:rsid w:val="00987819"/>
    <w:rsid w:val="00990886"/>
    <w:rsid w:val="00990EFC"/>
    <w:rsid w:val="009917DA"/>
    <w:rsid w:val="00992F2C"/>
    <w:rsid w:val="00992FE7"/>
    <w:rsid w:val="009931F3"/>
    <w:rsid w:val="0099665A"/>
    <w:rsid w:val="00996A2C"/>
    <w:rsid w:val="00996EB7"/>
    <w:rsid w:val="00997542"/>
    <w:rsid w:val="00997644"/>
    <w:rsid w:val="00997675"/>
    <w:rsid w:val="009A29A5"/>
    <w:rsid w:val="009A5003"/>
    <w:rsid w:val="009A6450"/>
    <w:rsid w:val="009A6C4A"/>
    <w:rsid w:val="009B33DD"/>
    <w:rsid w:val="009B44A0"/>
    <w:rsid w:val="009C1B88"/>
    <w:rsid w:val="009C1D8E"/>
    <w:rsid w:val="009C5EE5"/>
    <w:rsid w:val="009C634C"/>
    <w:rsid w:val="009C7FDE"/>
    <w:rsid w:val="009D619B"/>
    <w:rsid w:val="009D7F20"/>
    <w:rsid w:val="009E0F80"/>
    <w:rsid w:val="009E2960"/>
    <w:rsid w:val="009E3AB7"/>
    <w:rsid w:val="009E4127"/>
    <w:rsid w:val="009F0DEB"/>
    <w:rsid w:val="009F1874"/>
    <w:rsid w:val="009F1E66"/>
    <w:rsid w:val="009F3038"/>
    <w:rsid w:val="009F4137"/>
    <w:rsid w:val="009F7151"/>
    <w:rsid w:val="00A040A1"/>
    <w:rsid w:val="00A0422C"/>
    <w:rsid w:val="00A05318"/>
    <w:rsid w:val="00A053E9"/>
    <w:rsid w:val="00A11AA7"/>
    <w:rsid w:val="00A12E42"/>
    <w:rsid w:val="00A146F7"/>
    <w:rsid w:val="00A14FAE"/>
    <w:rsid w:val="00A165F9"/>
    <w:rsid w:val="00A1691B"/>
    <w:rsid w:val="00A16D0D"/>
    <w:rsid w:val="00A22DBA"/>
    <w:rsid w:val="00A25470"/>
    <w:rsid w:val="00A25D57"/>
    <w:rsid w:val="00A2711C"/>
    <w:rsid w:val="00A27B17"/>
    <w:rsid w:val="00A3117F"/>
    <w:rsid w:val="00A3744E"/>
    <w:rsid w:val="00A37DDA"/>
    <w:rsid w:val="00A443BB"/>
    <w:rsid w:val="00A46006"/>
    <w:rsid w:val="00A47043"/>
    <w:rsid w:val="00A51044"/>
    <w:rsid w:val="00A5141F"/>
    <w:rsid w:val="00A51A73"/>
    <w:rsid w:val="00A51DAD"/>
    <w:rsid w:val="00A52078"/>
    <w:rsid w:val="00A5379B"/>
    <w:rsid w:val="00A53F7E"/>
    <w:rsid w:val="00A54063"/>
    <w:rsid w:val="00A558DD"/>
    <w:rsid w:val="00A6072A"/>
    <w:rsid w:val="00A607C8"/>
    <w:rsid w:val="00A6291A"/>
    <w:rsid w:val="00A657CB"/>
    <w:rsid w:val="00A71917"/>
    <w:rsid w:val="00A7316A"/>
    <w:rsid w:val="00A73271"/>
    <w:rsid w:val="00A745EC"/>
    <w:rsid w:val="00A75C27"/>
    <w:rsid w:val="00A760D2"/>
    <w:rsid w:val="00A802ED"/>
    <w:rsid w:val="00A83E4E"/>
    <w:rsid w:val="00A85896"/>
    <w:rsid w:val="00A87AF6"/>
    <w:rsid w:val="00A90277"/>
    <w:rsid w:val="00A90DE4"/>
    <w:rsid w:val="00A9124C"/>
    <w:rsid w:val="00A9186C"/>
    <w:rsid w:val="00A9659E"/>
    <w:rsid w:val="00A97735"/>
    <w:rsid w:val="00A978BA"/>
    <w:rsid w:val="00A97A9F"/>
    <w:rsid w:val="00AA3A85"/>
    <w:rsid w:val="00AA6BC2"/>
    <w:rsid w:val="00AA7BBC"/>
    <w:rsid w:val="00AB0000"/>
    <w:rsid w:val="00AB3DEC"/>
    <w:rsid w:val="00AB47DF"/>
    <w:rsid w:val="00AC02F3"/>
    <w:rsid w:val="00AC3620"/>
    <w:rsid w:val="00AC3AED"/>
    <w:rsid w:val="00AC4A03"/>
    <w:rsid w:val="00AC4A51"/>
    <w:rsid w:val="00AC5412"/>
    <w:rsid w:val="00AC5C71"/>
    <w:rsid w:val="00AC6DE2"/>
    <w:rsid w:val="00AC7314"/>
    <w:rsid w:val="00AD02A7"/>
    <w:rsid w:val="00AD073F"/>
    <w:rsid w:val="00AD2807"/>
    <w:rsid w:val="00AD29B7"/>
    <w:rsid w:val="00AD29FD"/>
    <w:rsid w:val="00AD4701"/>
    <w:rsid w:val="00AE15B9"/>
    <w:rsid w:val="00AE47F3"/>
    <w:rsid w:val="00AE6747"/>
    <w:rsid w:val="00AF06C2"/>
    <w:rsid w:val="00AF0F41"/>
    <w:rsid w:val="00AF2D48"/>
    <w:rsid w:val="00AF3B70"/>
    <w:rsid w:val="00AF71FC"/>
    <w:rsid w:val="00AF7B59"/>
    <w:rsid w:val="00B0175B"/>
    <w:rsid w:val="00B066F3"/>
    <w:rsid w:val="00B10F12"/>
    <w:rsid w:val="00B13AB1"/>
    <w:rsid w:val="00B14853"/>
    <w:rsid w:val="00B170EB"/>
    <w:rsid w:val="00B17CC7"/>
    <w:rsid w:val="00B207F0"/>
    <w:rsid w:val="00B21C0F"/>
    <w:rsid w:val="00B21D95"/>
    <w:rsid w:val="00B221D6"/>
    <w:rsid w:val="00B2220D"/>
    <w:rsid w:val="00B22D70"/>
    <w:rsid w:val="00B231D8"/>
    <w:rsid w:val="00B243A8"/>
    <w:rsid w:val="00B27284"/>
    <w:rsid w:val="00B303A4"/>
    <w:rsid w:val="00B33FD1"/>
    <w:rsid w:val="00B34896"/>
    <w:rsid w:val="00B460E0"/>
    <w:rsid w:val="00B461DD"/>
    <w:rsid w:val="00B4637E"/>
    <w:rsid w:val="00B4671A"/>
    <w:rsid w:val="00B468D2"/>
    <w:rsid w:val="00B47910"/>
    <w:rsid w:val="00B509E2"/>
    <w:rsid w:val="00B51FA9"/>
    <w:rsid w:val="00B5243C"/>
    <w:rsid w:val="00B5634B"/>
    <w:rsid w:val="00B60013"/>
    <w:rsid w:val="00B61A6A"/>
    <w:rsid w:val="00B61B40"/>
    <w:rsid w:val="00B626F5"/>
    <w:rsid w:val="00B63773"/>
    <w:rsid w:val="00B65B0A"/>
    <w:rsid w:val="00B663F4"/>
    <w:rsid w:val="00B66B68"/>
    <w:rsid w:val="00B67140"/>
    <w:rsid w:val="00B7492A"/>
    <w:rsid w:val="00B770BA"/>
    <w:rsid w:val="00B82C2A"/>
    <w:rsid w:val="00B83BA1"/>
    <w:rsid w:val="00B83F4B"/>
    <w:rsid w:val="00B85419"/>
    <w:rsid w:val="00B87F45"/>
    <w:rsid w:val="00B936A0"/>
    <w:rsid w:val="00B941DF"/>
    <w:rsid w:val="00BA0151"/>
    <w:rsid w:val="00BA18A6"/>
    <w:rsid w:val="00BA20EA"/>
    <w:rsid w:val="00BA35A1"/>
    <w:rsid w:val="00BA3C81"/>
    <w:rsid w:val="00BA4141"/>
    <w:rsid w:val="00BA5BF0"/>
    <w:rsid w:val="00BA65F7"/>
    <w:rsid w:val="00BA7283"/>
    <w:rsid w:val="00BA7737"/>
    <w:rsid w:val="00BA7FCF"/>
    <w:rsid w:val="00BB1077"/>
    <w:rsid w:val="00BB323D"/>
    <w:rsid w:val="00BB413D"/>
    <w:rsid w:val="00BB59AD"/>
    <w:rsid w:val="00BC0114"/>
    <w:rsid w:val="00BC1EE5"/>
    <w:rsid w:val="00BC507C"/>
    <w:rsid w:val="00BC7CBE"/>
    <w:rsid w:val="00BD03B3"/>
    <w:rsid w:val="00BD0C2F"/>
    <w:rsid w:val="00BD0E14"/>
    <w:rsid w:val="00BD43A5"/>
    <w:rsid w:val="00BD480D"/>
    <w:rsid w:val="00BD7A40"/>
    <w:rsid w:val="00BE0003"/>
    <w:rsid w:val="00BE0D6C"/>
    <w:rsid w:val="00BE12F3"/>
    <w:rsid w:val="00BE35E4"/>
    <w:rsid w:val="00BE38F6"/>
    <w:rsid w:val="00BF0A0C"/>
    <w:rsid w:val="00BF0E40"/>
    <w:rsid w:val="00BF320C"/>
    <w:rsid w:val="00BF40C0"/>
    <w:rsid w:val="00BF6666"/>
    <w:rsid w:val="00C02468"/>
    <w:rsid w:val="00C04780"/>
    <w:rsid w:val="00C0542A"/>
    <w:rsid w:val="00C10F55"/>
    <w:rsid w:val="00C11334"/>
    <w:rsid w:val="00C141BE"/>
    <w:rsid w:val="00C14B5C"/>
    <w:rsid w:val="00C15E4E"/>
    <w:rsid w:val="00C17222"/>
    <w:rsid w:val="00C17416"/>
    <w:rsid w:val="00C17E54"/>
    <w:rsid w:val="00C21DFD"/>
    <w:rsid w:val="00C22BEB"/>
    <w:rsid w:val="00C2416A"/>
    <w:rsid w:val="00C26BF1"/>
    <w:rsid w:val="00C27207"/>
    <w:rsid w:val="00C311ED"/>
    <w:rsid w:val="00C323AB"/>
    <w:rsid w:val="00C33070"/>
    <w:rsid w:val="00C36401"/>
    <w:rsid w:val="00C377AC"/>
    <w:rsid w:val="00C40C07"/>
    <w:rsid w:val="00C43DD6"/>
    <w:rsid w:val="00C515D0"/>
    <w:rsid w:val="00C53162"/>
    <w:rsid w:val="00C53251"/>
    <w:rsid w:val="00C564BA"/>
    <w:rsid w:val="00C6256E"/>
    <w:rsid w:val="00C64349"/>
    <w:rsid w:val="00C674B6"/>
    <w:rsid w:val="00C67D9C"/>
    <w:rsid w:val="00C71AE7"/>
    <w:rsid w:val="00C77F86"/>
    <w:rsid w:val="00C8095A"/>
    <w:rsid w:val="00C842CB"/>
    <w:rsid w:val="00C8554C"/>
    <w:rsid w:val="00C85C83"/>
    <w:rsid w:val="00C87842"/>
    <w:rsid w:val="00C9320F"/>
    <w:rsid w:val="00C950E1"/>
    <w:rsid w:val="00C9679A"/>
    <w:rsid w:val="00C970EB"/>
    <w:rsid w:val="00C97776"/>
    <w:rsid w:val="00CA45C8"/>
    <w:rsid w:val="00CA69CC"/>
    <w:rsid w:val="00CB2DA8"/>
    <w:rsid w:val="00CB2E0F"/>
    <w:rsid w:val="00CC0215"/>
    <w:rsid w:val="00CC1993"/>
    <w:rsid w:val="00CC34B5"/>
    <w:rsid w:val="00CC3561"/>
    <w:rsid w:val="00CC3658"/>
    <w:rsid w:val="00CC60A3"/>
    <w:rsid w:val="00CC6BA5"/>
    <w:rsid w:val="00CC75D4"/>
    <w:rsid w:val="00CD0BE1"/>
    <w:rsid w:val="00CD0F89"/>
    <w:rsid w:val="00CD16BA"/>
    <w:rsid w:val="00CD1BF5"/>
    <w:rsid w:val="00CD24D6"/>
    <w:rsid w:val="00CD36EF"/>
    <w:rsid w:val="00CD59B7"/>
    <w:rsid w:val="00CE0772"/>
    <w:rsid w:val="00CE161F"/>
    <w:rsid w:val="00CE2308"/>
    <w:rsid w:val="00CE2CDA"/>
    <w:rsid w:val="00CE2E50"/>
    <w:rsid w:val="00CE37A6"/>
    <w:rsid w:val="00CE4864"/>
    <w:rsid w:val="00CE6985"/>
    <w:rsid w:val="00CE6F0B"/>
    <w:rsid w:val="00CF1EB1"/>
    <w:rsid w:val="00CF3860"/>
    <w:rsid w:val="00CF40FD"/>
    <w:rsid w:val="00CF4539"/>
    <w:rsid w:val="00CF45F5"/>
    <w:rsid w:val="00CF62F0"/>
    <w:rsid w:val="00CF717E"/>
    <w:rsid w:val="00D04020"/>
    <w:rsid w:val="00D054F5"/>
    <w:rsid w:val="00D07C96"/>
    <w:rsid w:val="00D1323D"/>
    <w:rsid w:val="00D16E0E"/>
    <w:rsid w:val="00D16FAB"/>
    <w:rsid w:val="00D17605"/>
    <w:rsid w:val="00D201CC"/>
    <w:rsid w:val="00D2023D"/>
    <w:rsid w:val="00D21041"/>
    <w:rsid w:val="00D2184A"/>
    <w:rsid w:val="00D220BF"/>
    <w:rsid w:val="00D22A0A"/>
    <w:rsid w:val="00D23532"/>
    <w:rsid w:val="00D3484E"/>
    <w:rsid w:val="00D36058"/>
    <w:rsid w:val="00D3651F"/>
    <w:rsid w:val="00D40019"/>
    <w:rsid w:val="00D40910"/>
    <w:rsid w:val="00D40F59"/>
    <w:rsid w:val="00D42790"/>
    <w:rsid w:val="00D44BDD"/>
    <w:rsid w:val="00D4616D"/>
    <w:rsid w:val="00D4641F"/>
    <w:rsid w:val="00D46A5C"/>
    <w:rsid w:val="00D505B1"/>
    <w:rsid w:val="00D552F8"/>
    <w:rsid w:val="00D56639"/>
    <w:rsid w:val="00D5693C"/>
    <w:rsid w:val="00D56BC9"/>
    <w:rsid w:val="00D57256"/>
    <w:rsid w:val="00D618FC"/>
    <w:rsid w:val="00D67211"/>
    <w:rsid w:val="00D706FC"/>
    <w:rsid w:val="00D70729"/>
    <w:rsid w:val="00D7375F"/>
    <w:rsid w:val="00D74120"/>
    <w:rsid w:val="00D75473"/>
    <w:rsid w:val="00D809A6"/>
    <w:rsid w:val="00D824D9"/>
    <w:rsid w:val="00D8649F"/>
    <w:rsid w:val="00D86599"/>
    <w:rsid w:val="00D868FE"/>
    <w:rsid w:val="00D869AB"/>
    <w:rsid w:val="00D86A0E"/>
    <w:rsid w:val="00D86A44"/>
    <w:rsid w:val="00D86E5E"/>
    <w:rsid w:val="00D8768F"/>
    <w:rsid w:val="00D94F12"/>
    <w:rsid w:val="00D9615C"/>
    <w:rsid w:val="00D964F7"/>
    <w:rsid w:val="00D96D26"/>
    <w:rsid w:val="00D972BA"/>
    <w:rsid w:val="00D97FAB"/>
    <w:rsid w:val="00DA0AA6"/>
    <w:rsid w:val="00DA0FA1"/>
    <w:rsid w:val="00DA1023"/>
    <w:rsid w:val="00DA1CFA"/>
    <w:rsid w:val="00DA21E8"/>
    <w:rsid w:val="00DA27D7"/>
    <w:rsid w:val="00DA2B99"/>
    <w:rsid w:val="00DA2EBC"/>
    <w:rsid w:val="00DA34F6"/>
    <w:rsid w:val="00DA567D"/>
    <w:rsid w:val="00DA7DE1"/>
    <w:rsid w:val="00DB4C7D"/>
    <w:rsid w:val="00DB7C9D"/>
    <w:rsid w:val="00DC289B"/>
    <w:rsid w:val="00DC5F75"/>
    <w:rsid w:val="00DC6F5A"/>
    <w:rsid w:val="00DD0430"/>
    <w:rsid w:val="00DD2E42"/>
    <w:rsid w:val="00DD35C4"/>
    <w:rsid w:val="00DD3875"/>
    <w:rsid w:val="00DD5450"/>
    <w:rsid w:val="00DE498F"/>
    <w:rsid w:val="00DE4A87"/>
    <w:rsid w:val="00DE6BE2"/>
    <w:rsid w:val="00DF2C39"/>
    <w:rsid w:val="00DF2E55"/>
    <w:rsid w:val="00DF640A"/>
    <w:rsid w:val="00E00651"/>
    <w:rsid w:val="00E02115"/>
    <w:rsid w:val="00E05F30"/>
    <w:rsid w:val="00E07557"/>
    <w:rsid w:val="00E1146E"/>
    <w:rsid w:val="00E12218"/>
    <w:rsid w:val="00E12FCE"/>
    <w:rsid w:val="00E13804"/>
    <w:rsid w:val="00E14A1E"/>
    <w:rsid w:val="00E14CDD"/>
    <w:rsid w:val="00E168EF"/>
    <w:rsid w:val="00E2002F"/>
    <w:rsid w:val="00E20108"/>
    <w:rsid w:val="00E215B4"/>
    <w:rsid w:val="00E21924"/>
    <w:rsid w:val="00E24283"/>
    <w:rsid w:val="00E24425"/>
    <w:rsid w:val="00E24DEE"/>
    <w:rsid w:val="00E26DF8"/>
    <w:rsid w:val="00E313B5"/>
    <w:rsid w:val="00E33225"/>
    <w:rsid w:val="00E3421A"/>
    <w:rsid w:val="00E34A9A"/>
    <w:rsid w:val="00E34E5B"/>
    <w:rsid w:val="00E37409"/>
    <w:rsid w:val="00E40078"/>
    <w:rsid w:val="00E40C00"/>
    <w:rsid w:val="00E42897"/>
    <w:rsid w:val="00E46D3B"/>
    <w:rsid w:val="00E47FBB"/>
    <w:rsid w:val="00E509E6"/>
    <w:rsid w:val="00E5285E"/>
    <w:rsid w:val="00E552F3"/>
    <w:rsid w:val="00E5596F"/>
    <w:rsid w:val="00E55D0C"/>
    <w:rsid w:val="00E62683"/>
    <w:rsid w:val="00E6271B"/>
    <w:rsid w:val="00E62DF9"/>
    <w:rsid w:val="00E64C5A"/>
    <w:rsid w:val="00E67D69"/>
    <w:rsid w:val="00E72625"/>
    <w:rsid w:val="00E73369"/>
    <w:rsid w:val="00E7341E"/>
    <w:rsid w:val="00E73D70"/>
    <w:rsid w:val="00E73EAC"/>
    <w:rsid w:val="00E74DF3"/>
    <w:rsid w:val="00E76497"/>
    <w:rsid w:val="00E77E09"/>
    <w:rsid w:val="00E80AD0"/>
    <w:rsid w:val="00E8237A"/>
    <w:rsid w:val="00E84D5C"/>
    <w:rsid w:val="00E85C14"/>
    <w:rsid w:val="00E86413"/>
    <w:rsid w:val="00E872D2"/>
    <w:rsid w:val="00E87697"/>
    <w:rsid w:val="00E90CCF"/>
    <w:rsid w:val="00E90D05"/>
    <w:rsid w:val="00E9173B"/>
    <w:rsid w:val="00E91BF7"/>
    <w:rsid w:val="00E92A08"/>
    <w:rsid w:val="00E94776"/>
    <w:rsid w:val="00E96020"/>
    <w:rsid w:val="00E97321"/>
    <w:rsid w:val="00EA028E"/>
    <w:rsid w:val="00EA17DB"/>
    <w:rsid w:val="00EA18C3"/>
    <w:rsid w:val="00EA25C1"/>
    <w:rsid w:val="00EA28E7"/>
    <w:rsid w:val="00EA4F4F"/>
    <w:rsid w:val="00EA549D"/>
    <w:rsid w:val="00EB0635"/>
    <w:rsid w:val="00EB15B1"/>
    <w:rsid w:val="00EB26E9"/>
    <w:rsid w:val="00EB2E26"/>
    <w:rsid w:val="00EC00CD"/>
    <w:rsid w:val="00EC0E1B"/>
    <w:rsid w:val="00EC1830"/>
    <w:rsid w:val="00EC1CDD"/>
    <w:rsid w:val="00EC21C0"/>
    <w:rsid w:val="00EC2F70"/>
    <w:rsid w:val="00EC3B5A"/>
    <w:rsid w:val="00EC637C"/>
    <w:rsid w:val="00ED0EBE"/>
    <w:rsid w:val="00ED0F17"/>
    <w:rsid w:val="00ED1C77"/>
    <w:rsid w:val="00ED53CE"/>
    <w:rsid w:val="00ED7124"/>
    <w:rsid w:val="00ED7AE8"/>
    <w:rsid w:val="00EE1204"/>
    <w:rsid w:val="00EE487B"/>
    <w:rsid w:val="00EE56D9"/>
    <w:rsid w:val="00EF2EBB"/>
    <w:rsid w:val="00EF322C"/>
    <w:rsid w:val="00EF34B6"/>
    <w:rsid w:val="00EF5731"/>
    <w:rsid w:val="00EF7943"/>
    <w:rsid w:val="00F00413"/>
    <w:rsid w:val="00F02F19"/>
    <w:rsid w:val="00F03873"/>
    <w:rsid w:val="00F0427C"/>
    <w:rsid w:val="00F051F1"/>
    <w:rsid w:val="00F057B1"/>
    <w:rsid w:val="00F06878"/>
    <w:rsid w:val="00F106BE"/>
    <w:rsid w:val="00F11AA1"/>
    <w:rsid w:val="00F13929"/>
    <w:rsid w:val="00F13F38"/>
    <w:rsid w:val="00F14990"/>
    <w:rsid w:val="00F14E70"/>
    <w:rsid w:val="00F15D4D"/>
    <w:rsid w:val="00F174D4"/>
    <w:rsid w:val="00F239D5"/>
    <w:rsid w:val="00F244BA"/>
    <w:rsid w:val="00F248DF"/>
    <w:rsid w:val="00F2490B"/>
    <w:rsid w:val="00F25C4F"/>
    <w:rsid w:val="00F27461"/>
    <w:rsid w:val="00F27BED"/>
    <w:rsid w:val="00F33573"/>
    <w:rsid w:val="00F36B04"/>
    <w:rsid w:val="00F37F1D"/>
    <w:rsid w:val="00F440F8"/>
    <w:rsid w:val="00F446B4"/>
    <w:rsid w:val="00F457AA"/>
    <w:rsid w:val="00F462F2"/>
    <w:rsid w:val="00F524B7"/>
    <w:rsid w:val="00F525A7"/>
    <w:rsid w:val="00F54559"/>
    <w:rsid w:val="00F54694"/>
    <w:rsid w:val="00F55F2B"/>
    <w:rsid w:val="00F56DA4"/>
    <w:rsid w:val="00F6190E"/>
    <w:rsid w:val="00F61F5E"/>
    <w:rsid w:val="00F63BEB"/>
    <w:rsid w:val="00F66121"/>
    <w:rsid w:val="00F66A23"/>
    <w:rsid w:val="00F67C63"/>
    <w:rsid w:val="00F67CE5"/>
    <w:rsid w:val="00F72F2A"/>
    <w:rsid w:val="00F730F3"/>
    <w:rsid w:val="00F7765E"/>
    <w:rsid w:val="00F8017D"/>
    <w:rsid w:val="00F827BD"/>
    <w:rsid w:val="00F82CE9"/>
    <w:rsid w:val="00F83292"/>
    <w:rsid w:val="00F850F8"/>
    <w:rsid w:val="00F85510"/>
    <w:rsid w:val="00F85F28"/>
    <w:rsid w:val="00F87BAF"/>
    <w:rsid w:val="00F9117B"/>
    <w:rsid w:val="00F97513"/>
    <w:rsid w:val="00F97E24"/>
    <w:rsid w:val="00FA0E8B"/>
    <w:rsid w:val="00FA2435"/>
    <w:rsid w:val="00FA3D02"/>
    <w:rsid w:val="00FA4545"/>
    <w:rsid w:val="00FA5019"/>
    <w:rsid w:val="00FA5E78"/>
    <w:rsid w:val="00FA69AD"/>
    <w:rsid w:val="00FB3560"/>
    <w:rsid w:val="00FB4056"/>
    <w:rsid w:val="00FB5F7A"/>
    <w:rsid w:val="00FC0AB0"/>
    <w:rsid w:val="00FC0DB8"/>
    <w:rsid w:val="00FC269A"/>
    <w:rsid w:val="00FC764C"/>
    <w:rsid w:val="00FC7857"/>
    <w:rsid w:val="00FD024A"/>
    <w:rsid w:val="00FD44E4"/>
    <w:rsid w:val="00FD5359"/>
    <w:rsid w:val="00FD6071"/>
    <w:rsid w:val="00FE1552"/>
    <w:rsid w:val="00FE2449"/>
    <w:rsid w:val="00FE3926"/>
    <w:rsid w:val="00FE3AC4"/>
    <w:rsid w:val="00FE3C08"/>
    <w:rsid w:val="00FE5CD8"/>
    <w:rsid w:val="00FE7851"/>
    <w:rsid w:val="00FF02E8"/>
    <w:rsid w:val="00FF1B0A"/>
    <w:rsid w:val="00FF3E7D"/>
    <w:rsid w:val="00FF4AC6"/>
    <w:rsid w:val="00FF58E9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767F5B"/>
  <w15:chartTrackingRefBased/>
  <w15:docId w15:val="{DACDB9AD-6A03-41D6-9CBB-49204C3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F31"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rsid w:val="007D2F31"/>
    <w:pPr>
      <w:keepNext/>
      <w:spacing w:before="240" w:after="60"/>
      <w:outlineLvl w:val="0"/>
    </w:pPr>
    <w:rPr>
      <w:rFonts w:eastAsia="MS Mincho" w:cs="Arial"/>
      <w:b/>
      <w:bCs/>
      <w:kern w:val="32"/>
      <w:sz w:val="28"/>
      <w:szCs w:val="32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638F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638FD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7D2F31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">
    <w:name w:val="Topic"/>
    <w:basedOn w:val="a"/>
    <w:rsid w:val="007D2F31"/>
    <w:pPr>
      <w:tabs>
        <w:tab w:val="left" w:pos="6231"/>
      </w:tabs>
      <w:spacing w:before="120"/>
    </w:pPr>
    <w:rPr>
      <w:rFonts w:cs="Arial"/>
      <w:caps/>
      <w:sz w:val="24"/>
      <w:szCs w:val="20"/>
    </w:rPr>
  </w:style>
  <w:style w:type="character" w:styleId="a7">
    <w:name w:val="page number"/>
    <w:basedOn w:val="a0"/>
    <w:rsid w:val="0058473D"/>
  </w:style>
  <w:style w:type="character" w:styleId="a8">
    <w:name w:val="Hyperlink"/>
    <w:unhideWhenUsed/>
    <w:rsid w:val="00C10F55"/>
    <w:rPr>
      <w:color w:val="0563C1"/>
      <w:u w:val="single"/>
    </w:rPr>
  </w:style>
  <w:style w:type="character" w:customStyle="1" w:styleId="a4">
    <w:name w:val="Верхний колонтитул Знак"/>
    <w:link w:val="a3"/>
    <w:uiPriority w:val="99"/>
    <w:rsid w:val="00B83F4B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dovAA\Desktop\&#1064;&#1072;&#1073;&#1083;&#1086;&#1085;&#1099;%20&#1085;&#1086;&#1074;&#1099;&#1077;\&#1064;&#1072;&#1073;&#1083;&#1086;&#1085;%20&#1086;&#1073;&#1097;&#1077;&#1075;&#1086;%20&#1073;&#1083;&#1072;&#1085;&#1082;&#1072;,%20&#1089;%20&#1080;&#1089;&#1093;&#1086;&#1076;&#1103;&#1097;&#1080;&#1084;%20&#1085;&#1086;&#1084;&#1077;&#1088;&#1086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B8A1A-6DF3-45A3-8CD5-77BD545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общего бланка, с исходящим номером</Template>
  <TotalTime>33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Company>Imars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subject/>
  <dc:creator>Пользователь Windows</dc:creator>
  <cp:keywords/>
  <dc:description/>
  <cp:lastModifiedBy>Терентьева Марина Николаевна</cp:lastModifiedBy>
  <cp:revision>7</cp:revision>
  <cp:lastPrinted>2008-01-28T10:03:00Z</cp:lastPrinted>
  <dcterms:created xsi:type="dcterms:W3CDTF">2025-03-27T11:34:00Z</dcterms:created>
  <dcterms:modified xsi:type="dcterms:W3CDTF">2025-03-28T16:52:00Z</dcterms:modified>
</cp:coreProperties>
</file>